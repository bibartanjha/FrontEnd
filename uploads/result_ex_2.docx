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113" w:type="dxa"/>
          <w:bottom w:w="43" w:type="dxa"/>
          <w:right w:w="113" w:type="dxa"/>
        </w:tblCellMar>
        <w:tblLook w:val="04A0" w:firstRow="1" w:lastRow="0" w:firstColumn="1" w:lastColumn="0" w:noHBand="0" w:noVBand="1"/>
        <w:tblDescription w:val="Off site permission slip layout table"/>
      </w:tblPr>
      <w:tblGrid>
        <w:gridCol w:w="5200"/>
        <w:gridCol w:w="5122"/>
      </w:tblGrid>
      <w:tr w:rsidR="00CB6656" w:rsidRPr="00A860BB" w14:paraId="4A7DD48D" w14:textId="77777777" w:rsidTr="00DD4A5A">
        <w:trPr>
          <w:trHeight w:val="1352"/>
          <w:jc w:val="center"/>
        </w:trPr>
        <w:tc>
          <w:tcPr>
            <w:tcW w:w="10322" w:type="dxa"/>
            <w:gridSpan w:val="2"/>
            <w:tcBorders>
              <w:top w:val="single" w:sz="18" w:space="0" w:color="147ABD" w:themeColor="accent1"/>
              <w:left w:val="single" w:sz="18" w:space="0" w:color="147ABD" w:themeColor="accent1"/>
              <w:bottom w:val="single" w:sz="18" w:space="0" w:color="147ABD" w:themeColor="accent1"/>
              <w:right w:val="single" w:sz="18" w:space="0" w:color="147ABD" w:themeColor="accent1"/>
            </w:tcBorders>
            <w:shd w:val="clear" w:color="auto" w:fill="auto"/>
          </w:tcPr>
          <w:p w14:paraId="29CB1864" w14:textId="07727AA3" w:rsidR="005D7659" w:rsidRDefault="00740BE9" w:rsidP="005D7659">
            <w:pPr>
              <w:pStyle w:val="Title"/>
            </w:pPr>
            <w:r>
              <w:t>Test Results Information</w:t>
            </w:r>
          </w:p>
          <w:p w14:paraId="363EFD98" w14:textId="3CC51655" w:rsidR="000D0740" w:rsidRDefault="00946C7E" w:rsidP="00946C7E">
            <w:pPr>
              <w:pStyle w:val="Title"/>
              <w:tabs>
                <w:tab w:val="left" w:pos="770"/>
                <w:tab w:val="center" w:pos="5048"/>
              </w:tabs>
              <w:jc w:val="left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ab/>
            </w:r>
            <w:r>
              <w:rPr>
                <w:sz w:val="28"/>
                <w:szCs w:val="44"/>
              </w:rPr>
              <w:tab/>
            </w:r>
            <w:r w:rsidR="000D0740" w:rsidRPr="000D0740">
              <w:rPr>
                <w:sz w:val="28"/>
                <w:szCs w:val="44"/>
              </w:rPr>
              <w:t>Result for 8/14/2019</w:t>
            </w:r>
          </w:p>
          <w:p w14:paraId="2F1695DE" w14:textId="77777777" w:rsidR="00AD6B54" w:rsidRPr="000D0740" w:rsidRDefault="00AD6B54" w:rsidP="00AD6B54">
            <w:pPr>
              <w:rPr>
                <w:rStyle w:val="Strong"/>
              </w:rPr>
            </w:pPr>
            <w:r w:rsidRPr="000D0740">
              <w:fldChar w:fldCharType="begin"/>
            </w:r>
            <w:r w:rsidRPr="000D0740">
              <w:instrText xml:space="preserve"> AUTOTEXTLIST \t "&lt;wr:query select='select * from testResults where runDate = &amp;apos;8/14/2019&amp;apos;' var='varName10' datasource='HarvestODBC'/&gt;"</w:instrText>
            </w:r>
            <w:r w:rsidRPr="000D0740">
              <w:fldChar w:fldCharType="separate"/>
            </w:r>
            <w:r w:rsidRPr="000D0740">
              <w:rPr>
                <w:vanish/>
                <w:color w:val="FF0066"/>
              </w:rPr>
              <w:t>Query for date</w:t>
            </w:r>
            <w:r w:rsidRPr="000D0740">
              <w:fldChar w:fldCharType="end"/>
            </w:r>
          </w:p>
          <w:p w14:paraId="5F392A3F" w14:textId="373B130B" w:rsidR="00AD6B54" w:rsidRDefault="00AD6B54" w:rsidP="00B32D6E">
            <w:pPr>
              <w:tabs>
                <w:tab w:val="left" w:pos="980"/>
              </w:tabs>
              <w:rPr>
                <w:rStyle w:val="Strong"/>
              </w:rPr>
            </w:pPr>
            <w:r w:rsidRPr="000D0740">
              <w:rPr>
                <w:rStyle w:val="Strong"/>
              </w:rPr>
              <w:fldChar w:fldCharType="begin"/>
            </w:r>
            <w:r>
              <w:rPr>
                <w:rStyle w:val="Strong"/>
              </w:rPr>
              <w:instrText xml:space="preserve"> AUTOTEXTLIST \t "&lt;wr:query select='SELECT ordPanel.recordKey, ordPanel.name FROM ordPanel WHERE(ordPanel.recordKey = ${varName10.ordPKey})' var='varName14' datasource='HarvestODBC'/&gt;"</w:instrText>
            </w:r>
            <w:r w:rsidRPr="000D0740">
              <w:rPr>
                <w:rStyle w:val="Strong"/>
              </w:rPr>
              <w:fldChar w:fldCharType="separate"/>
            </w:r>
            <w:r w:rsidRPr="00AD6B54">
              <w:rPr>
                <w:rStyle w:val="Strong"/>
                <w:vanish/>
                <w:color w:val="FF0066"/>
              </w:rPr>
              <w:t>[</w:t>
            </w:r>
            <w:proofErr w:type="spellStart"/>
            <w:r w:rsidRPr="00AD6B54">
              <w:rPr>
                <w:rStyle w:val="Strong"/>
                <w:vanish/>
                <w:color w:val="FF0066"/>
              </w:rPr>
              <w:t>ordPanel.recordKey</w:t>
            </w:r>
            <w:proofErr w:type="spellEnd"/>
            <w:r w:rsidRPr="00AD6B54">
              <w:rPr>
                <w:rStyle w:val="Strong"/>
                <w:vanish/>
                <w:color w:val="FF0066"/>
              </w:rPr>
              <w:t>, ordPanel.name]</w:t>
            </w:r>
            <w:r w:rsidRPr="000D0740">
              <w:rPr>
                <w:rStyle w:val="Strong"/>
              </w:rPr>
              <w:fldChar w:fldCharType="end"/>
            </w:r>
            <w:r w:rsidR="00B32D6E">
              <w:rPr>
                <w:rStyle w:val="Strong"/>
              </w:rPr>
              <w:tab/>
            </w:r>
          </w:p>
          <w:p w14:paraId="3343C8F4" w14:textId="62F7885A" w:rsidR="004E7FF8" w:rsidRDefault="004E7FF8" w:rsidP="00AD6B54">
            <w:r>
              <w:fldChar w:fldCharType="begin"/>
            </w:r>
            <w:r w:rsidR="00946C7E">
              <w:instrText xml:space="preserve"> AUTOTEXTLIST \t "&lt;wr:query select='SELECT test.recordKey, test.name, test.units, test.normalHiM, test.normalLoM FROM test WHERE(test.recordKey = ${varName10.testKey})' var='varName17' datasource='HarvestODBC'/&gt;"</w:instrText>
            </w:r>
            <w:r>
              <w:fldChar w:fldCharType="separate"/>
            </w:r>
            <w:r w:rsidR="00946C7E" w:rsidRPr="00946C7E">
              <w:rPr>
                <w:vanish/>
              </w:rPr>
              <w:t>[</w:t>
            </w:r>
            <w:proofErr w:type="spellStart"/>
            <w:proofErr w:type="gramStart"/>
            <w:r w:rsidR="00946C7E" w:rsidRPr="00946C7E">
              <w:rPr>
                <w:vanish/>
                <w:color w:val="FF0066"/>
              </w:rPr>
              <w:t>test.recordKey</w:t>
            </w:r>
            <w:proofErr w:type="spellEnd"/>
            <w:proofErr w:type="gramEnd"/>
            <w:r w:rsidR="00946C7E" w:rsidRPr="00946C7E">
              <w:rPr>
                <w:vanish/>
                <w:color w:val="FF0066"/>
              </w:rPr>
              <w:t xml:space="preserve">, test.name, </w:t>
            </w:r>
            <w:proofErr w:type="spellStart"/>
            <w:r w:rsidR="00946C7E" w:rsidRPr="00946C7E">
              <w:rPr>
                <w:vanish/>
                <w:color w:val="FF0066"/>
              </w:rPr>
              <w:t>test.units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test.normalHiM</w:t>
            </w:r>
            <w:proofErr w:type="spellEnd"/>
            <w:r w:rsidR="00946C7E" w:rsidRPr="00946C7E">
              <w:rPr>
                <w:vanish/>
                <w:color w:val="FF0066"/>
              </w:rPr>
              <w:t xml:space="preserve">, </w:t>
            </w:r>
            <w:proofErr w:type="spellStart"/>
            <w:r w:rsidR="00946C7E" w:rsidRPr="00946C7E">
              <w:rPr>
                <w:vanish/>
                <w:color w:val="FF0066"/>
              </w:rPr>
              <w:t>test.normalLoM</w:t>
            </w:r>
            <w:proofErr w:type="spellEnd"/>
            <w:r w:rsidR="00946C7E" w:rsidRPr="00946C7E">
              <w:rPr>
                <w:vanish/>
              </w:rPr>
              <w:t>]</w:t>
            </w:r>
            <w:r>
              <w:fldChar w:fldCharType="end"/>
            </w:r>
          </w:p>
          <w:p w14:paraId="2514C04D" w14:textId="01045441" w:rsidR="005E5B96" w:rsidRDefault="00C872B9" w:rsidP="00835AFF">
            <w:pPr>
              <w:tabs>
                <w:tab w:val="left" w:pos="2080"/>
                <w:tab w:val="left" w:pos="2300"/>
              </w:tabs>
            </w:pPr>
            <w:r>
              <w:fldChar w:fldCharType="begin"/>
            </w:r>
            <w:r>
              <w:instrText xml:space="preserve"> AUTOTEXTLIST \t "&lt;wr:query select='SELECT resultDeliveries.recordKey, resultDeliveries.deliveryDate, resultDeliveries.deliveryTime, resultDeliveries.origin, resultDeliveries.destination FROM resultDeliveries WHERE(resultDeliveries.recordKey = 74)' var='varName18' datasource='HarvestODBC'/&gt;"</w:instrText>
            </w:r>
            <w:r>
              <w:fldChar w:fldCharType="separate"/>
            </w:r>
            <w:r w:rsidRPr="00C872B9">
              <w:rPr>
                <w:vanish/>
              </w:rPr>
              <w:t>[</w:t>
            </w:r>
            <w:proofErr w:type="spellStart"/>
            <w:r w:rsidRPr="00C872B9">
              <w:rPr>
                <w:vanish/>
                <w:color w:val="FF0066"/>
              </w:rPr>
              <w:t>resultDeliveries.recordKey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resultDeliveries.deliveryDate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resultDeliveries.deliveryTime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resultDeliveries.origin</w:t>
            </w:r>
            <w:proofErr w:type="spellEnd"/>
            <w:r w:rsidRPr="00C872B9">
              <w:rPr>
                <w:vanish/>
                <w:color w:val="FF0066"/>
              </w:rPr>
              <w:t xml:space="preserve">, </w:t>
            </w:r>
            <w:proofErr w:type="spellStart"/>
            <w:r w:rsidRPr="00C872B9">
              <w:rPr>
                <w:vanish/>
                <w:color w:val="FF0066"/>
              </w:rPr>
              <w:t>resultDeliveries.destination</w:t>
            </w:r>
            <w:proofErr w:type="spellEnd"/>
            <w:r w:rsidRPr="00C872B9">
              <w:rPr>
                <w:vanish/>
              </w:rPr>
              <w:t>]</w:t>
            </w:r>
            <w:r>
              <w:fldChar w:fldCharType="end"/>
            </w:r>
            <w:r w:rsidR="00B32D6E">
              <w:tab/>
            </w:r>
            <w:r w:rsidR="00835AFF">
              <w:tab/>
            </w:r>
          </w:p>
          <w:p w14:paraId="3361D038" w14:textId="1E20F671" w:rsidR="007F4209" w:rsidRPr="000D0740" w:rsidRDefault="007F4209" w:rsidP="00835AFF">
            <w:pPr>
              <w:rPr>
                <w:sz w:val="8"/>
                <w:szCs w:val="8"/>
              </w:rPr>
            </w:pPr>
            <w:r>
              <w:fldChar w:fldCharType="begin"/>
            </w:r>
            <w:r>
              <w:instrText xml:space="preserve"> AUTOTEXTLIST \t "&lt;wr:query select='SELECT machine.recordKey, machine.name FROM machine WHERE(machine.recordKey = ${varName10.machKey})' var='varName20' datasource='HarvestODBC'/&gt;"</w:instrText>
            </w:r>
            <w:r>
              <w:fldChar w:fldCharType="separate"/>
            </w:r>
            <w:r w:rsidRPr="007F4209">
              <w:rPr>
                <w:vanish/>
              </w:rPr>
              <w:t>[</w:t>
            </w:r>
            <w:proofErr w:type="spellStart"/>
            <w:proofErr w:type="gramStart"/>
            <w:r w:rsidRPr="007F4209">
              <w:rPr>
                <w:vanish/>
                <w:color w:val="FF0066"/>
              </w:rPr>
              <w:t>machine.recordKey</w:t>
            </w:r>
            <w:proofErr w:type="spellEnd"/>
            <w:proofErr w:type="gramEnd"/>
            <w:r w:rsidRPr="007F4209">
              <w:rPr>
                <w:vanish/>
                <w:color w:val="FF0066"/>
              </w:rPr>
              <w:t>, machine.name</w:t>
            </w:r>
            <w:r w:rsidRPr="007F4209">
              <w:rPr>
                <w:vanish/>
              </w:rPr>
              <w:t>]</w:t>
            </w:r>
            <w:r>
              <w:fldChar w:fldCharType="end"/>
            </w:r>
          </w:p>
        </w:tc>
      </w:tr>
      <w:tr w:rsidR="002D74D9" w:rsidRPr="00A860BB" w14:paraId="6A80074E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7388B413" w14:textId="68991D83" w:rsidR="000D0740" w:rsidRPr="00946C7E" w:rsidRDefault="000D0740" w:rsidP="002D74D9">
            <w:pPr>
              <w:pStyle w:val="Underline"/>
            </w:pPr>
          </w:p>
          <w:p w14:paraId="49CEE4E6" w14:textId="61712D64" w:rsidR="004E7FF8" w:rsidRPr="00946C7E" w:rsidRDefault="0023336F" w:rsidP="002D74D9">
            <w:pPr>
              <w:pStyle w:val="Underline"/>
              <w:rPr>
                <w:b/>
                <w:bCs/>
              </w:rPr>
            </w:pPr>
            <w:r w:rsidRPr="00946C7E">
              <w:rPr>
                <w:b/>
                <w:bCs/>
              </w:rPr>
              <w:t xml:space="preserve">General         </w:t>
            </w:r>
          </w:p>
          <w:p w14:paraId="1C3D37AE" w14:textId="77777777" w:rsidR="0023336F" w:rsidRPr="00946C7E" w:rsidRDefault="0023336F" w:rsidP="002D74D9">
            <w:pPr>
              <w:pStyle w:val="Underline"/>
            </w:pPr>
          </w:p>
          <w:p w14:paraId="202969D4" w14:textId="44FFE3E4" w:rsidR="00251590" w:rsidRDefault="003827DC" w:rsidP="002D74D9">
            <w:pPr>
              <w:pStyle w:val="Underline"/>
            </w:pPr>
            <w:r w:rsidRPr="00946C7E">
              <w:t xml:space="preserve">Time:        </w:t>
            </w:r>
            <w:r w:rsidRPr="00946C7E">
              <w:fldChar w:fldCharType="begin"/>
            </w:r>
            <w:r w:rsidRPr="00946C7E">
              <w:instrText xml:space="preserve"> AUTOTEXTLIST \t "&lt;wr:out select='${varName10.runTime}'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runTime</w:t>
            </w:r>
            <w:proofErr w:type="spellEnd"/>
            <w:r w:rsidRPr="00946C7E">
              <w:t>]</w:t>
            </w:r>
            <w:r w:rsidRPr="00946C7E">
              <w:fldChar w:fldCharType="end"/>
            </w:r>
            <w:r w:rsidRPr="00946C7E">
              <w:t xml:space="preserve">     </w:t>
            </w:r>
          </w:p>
          <w:p w14:paraId="27D67E11" w14:textId="77777777" w:rsidR="00251590" w:rsidRDefault="00251590" w:rsidP="002D74D9">
            <w:pPr>
              <w:pStyle w:val="Underline"/>
            </w:pPr>
          </w:p>
          <w:p w14:paraId="42D42642" w14:textId="77777777" w:rsidR="00251590" w:rsidRDefault="00251590" w:rsidP="002D74D9">
            <w:pPr>
              <w:pStyle w:val="Underline"/>
            </w:pPr>
          </w:p>
          <w:p w14:paraId="5FCC8B11" w14:textId="3C84D303" w:rsidR="00251590" w:rsidRDefault="00251590" w:rsidP="00251590">
            <w:pPr>
              <w:pStyle w:val="Underline"/>
            </w:pPr>
            <w:r w:rsidRPr="00946C7E">
              <w:t xml:space="preserve">SID: </w:t>
            </w:r>
            <w:r w:rsidRPr="00946C7E">
              <w:fldChar w:fldCharType="begin"/>
            </w:r>
            <w:r w:rsidRPr="00946C7E">
              <w:instrText xml:space="preserve"> AUTOTEXTLIST \t "&lt;wr:out select='${varName10.sid}'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sid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4E9FF8B9" w14:textId="5E1CFC39" w:rsidR="007F4209" w:rsidRDefault="007F4209" w:rsidP="00251590">
            <w:pPr>
              <w:pStyle w:val="Underline"/>
            </w:pPr>
          </w:p>
          <w:p w14:paraId="6F95B0E0" w14:textId="77777777" w:rsidR="007F4209" w:rsidRDefault="007F4209" w:rsidP="00251590">
            <w:pPr>
              <w:pStyle w:val="Underline"/>
            </w:pPr>
          </w:p>
          <w:p w14:paraId="19050D9F" w14:textId="7D998A9A" w:rsidR="007F4209" w:rsidRDefault="007F4209" w:rsidP="00251590">
            <w:pPr>
              <w:pStyle w:val="Underline"/>
            </w:pPr>
            <w:proofErr w:type="spellStart"/>
            <w:r>
              <w:t>BlooKey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select='${varName10.blooKey}' datasource='HarvestODBC'/&gt;"</w:instrText>
            </w:r>
            <w:r>
              <w:fldChar w:fldCharType="separate"/>
            </w:r>
            <w:r>
              <w:t>[</w:t>
            </w:r>
            <w:proofErr w:type="spellStart"/>
            <w:r w:rsidRPr="007F4209">
              <w:rPr>
                <w:color w:val="0000FF"/>
              </w:rPr>
              <w:t>blooKey</w:t>
            </w:r>
            <w:proofErr w:type="spellEnd"/>
            <w:r>
              <w:t>]</w:t>
            </w:r>
            <w:r>
              <w:fldChar w:fldCharType="end"/>
            </w:r>
          </w:p>
          <w:p w14:paraId="02960868" w14:textId="6FCDBCE2" w:rsidR="002D74D9" w:rsidRPr="00946C7E" w:rsidRDefault="003827DC" w:rsidP="002D74D9">
            <w:pPr>
              <w:pStyle w:val="Underline"/>
            </w:pPr>
            <w:r w:rsidRPr="00946C7E">
              <w:t xml:space="preserve">                                    </w: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58AC0197" w14:textId="334878CE" w:rsidR="002D74D9" w:rsidRPr="00946C7E" w:rsidRDefault="002D74D9" w:rsidP="002D74D9">
            <w:pPr>
              <w:pStyle w:val="Underline"/>
            </w:pPr>
          </w:p>
          <w:p w14:paraId="5E4B05B4" w14:textId="77777777" w:rsidR="0023336F" w:rsidRPr="00946C7E" w:rsidRDefault="0023336F" w:rsidP="002D74D9">
            <w:pPr>
              <w:pStyle w:val="Underline"/>
            </w:pPr>
          </w:p>
          <w:p w14:paraId="38F18A2D" w14:textId="77777777" w:rsidR="000D0740" w:rsidRPr="00946C7E" w:rsidRDefault="000D0740" w:rsidP="002D74D9">
            <w:pPr>
              <w:pStyle w:val="Underline"/>
            </w:pPr>
          </w:p>
          <w:p w14:paraId="192BFE1D" w14:textId="77777777" w:rsidR="002D74D9" w:rsidRDefault="003827DC" w:rsidP="002D74D9">
            <w:pPr>
              <w:pStyle w:val="Underline"/>
            </w:pPr>
            <w:r w:rsidRPr="00946C7E">
              <w:t xml:space="preserve">Key: </w:t>
            </w:r>
            <w:r w:rsidRPr="00946C7E">
              <w:fldChar w:fldCharType="begin"/>
            </w:r>
            <w:r w:rsidRPr="00946C7E">
              <w:instrText xml:space="preserve"> AUTOTEXTLIST \t "&lt;wr:out select='${varName10.recordKey}' datasource='HarvestODBC'/&gt;"</w:instrText>
            </w:r>
            <w:r w:rsidRPr="00946C7E">
              <w:fldChar w:fldCharType="separate"/>
            </w:r>
            <w:r w:rsidRPr="00946C7E">
              <w:t>[</w:t>
            </w:r>
            <w:proofErr w:type="spellStart"/>
            <w:r w:rsidRPr="00946C7E">
              <w:t>recordKey</w:t>
            </w:r>
            <w:proofErr w:type="spellEnd"/>
            <w:r w:rsidRPr="00946C7E">
              <w:t>]</w:t>
            </w:r>
            <w:r w:rsidRPr="00946C7E">
              <w:fldChar w:fldCharType="end"/>
            </w:r>
          </w:p>
          <w:p w14:paraId="3AAF10E3" w14:textId="7144F801" w:rsidR="00251590" w:rsidRDefault="007F0A0B" w:rsidP="007F0A0B">
            <w:pPr>
              <w:pStyle w:val="Underline"/>
              <w:tabs>
                <w:tab w:val="left" w:pos="540"/>
              </w:tabs>
            </w:pPr>
            <w:r>
              <w:tab/>
            </w:r>
          </w:p>
          <w:p w14:paraId="33568C80" w14:textId="77777777" w:rsidR="00251590" w:rsidRDefault="00251590" w:rsidP="002D74D9">
            <w:pPr>
              <w:pStyle w:val="Underline"/>
            </w:pPr>
          </w:p>
          <w:p w14:paraId="7F85DE37" w14:textId="06672CDC" w:rsidR="00251590" w:rsidRDefault="00251590" w:rsidP="002D74D9">
            <w:pPr>
              <w:pStyle w:val="Underline"/>
            </w:pPr>
            <w:r w:rsidRPr="00946C7E">
              <w:t xml:space="preserve">Origin: </w:t>
            </w:r>
            <w:r w:rsidRPr="00946C7E">
              <w:fldChar w:fldCharType="begin"/>
            </w:r>
            <w:r w:rsidRPr="00946C7E">
              <w:instrText xml:space="preserve"> AUTOTEXTLIST \t "&lt;wr:out select='${varName10.origin}' datasource='HarvestODBC'/&gt;"</w:instrText>
            </w:r>
            <w:r w:rsidRPr="00946C7E">
              <w:fldChar w:fldCharType="separate"/>
            </w:r>
            <w:r w:rsidRPr="00946C7E">
              <w:t>[origin]</w:t>
            </w:r>
            <w:r w:rsidRPr="00946C7E">
              <w:fldChar w:fldCharType="end"/>
            </w:r>
          </w:p>
          <w:p w14:paraId="3F30B197" w14:textId="4A19B423" w:rsidR="007F4209" w:rsidRDefault="007F4209" w:rsidP="002D74D9">
            <w:pPr>
              <w:pStyle w:val="Underline"/>
            </w:pPr>
          </w:p>
          <w:p w14:paraId="57208B17" w14:textId="1684CC2C" w:rsidR="007F4209" w:rsidRDefault="007F4209" w:rsidP="002D74D9">
            <w:pPr>
              <w:pStyle w:val="Underline"/>
            </w:pPr>
          </w:p>
          <w:p w14:paraId="7F996D27" w14:textId="77777777" w:rsidR="007F4209" w:rsidRDefault="007F4209" w:rsidP="002D74D9">
            <w:pPr>
              <w:pStyle w:val="Underline"/>
            </w:pPr>
          </w:p>
          <w:p w14:paraId="50CD2E8F" w14:textId="5BF2752B" w:rsidR="00251590" w:rsidRPr="00946C7E" w:rsidRDefault="00251590" w:rsidP="002D74D9">
            <w:pPr>
              <w:pStyle w:val="Underline"/>
            </w:pPr>
          </w:p>
        </w:tc>
      </w:tr>
      <w:tr w:rsidR="008F34DF" w:rsidRPr="00A860BB" w14:paraId="1C302B0B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31B71D9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8F6F42F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1502A71D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1D1B690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  <w:p w14:paraId="0555808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C30F9E3" w14:textId="77777777" w:rsidR="008F34DF" w:rsidRDefault="008F34DF" w:rsidP="00946C7E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select='${varName17.NAME}'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  <w:r>
              <w:t xml:space="preserve"> (Key: </w:t>
            </w:r>
            <w:r>
              <w:fldChar w:fldCharType="begin"/>
            </w:r>
            <w:r>
              <w:instrText xml:space="preserve"> AUTOTEXTLIST \t "&lt;wr:out select='${varName17.RECORDKEY}'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  <w:r>
              <w:t>)</w:t>
            </w:r>
          </w:p>
          <w:p w14:paraId="3DEF4571" w14:textId="77777777" w:rsidR="008F34DF" w:rsidRDefault="008F34DF" w:rsidP="00946C7E">
            <w:pPr>
              <w:pStyle w:val="Underline"/>
            </w:pPr>
          </w:p>
          <w:p w14:paraId="1F47E0EF" w14:textId="77777777" w:rsidR="008F34DF" w:rsidRDefault="008F34DF" w:rsidP="00946C7E">
            <w:pPr>
              <w:pStyle w:val="Underline"/>
            </w:pPr>
          </w:p>
          <w:p w14:paraId="238D0558" w14:textId="77777777" w:rsidR="008F34DF" w:rsidRDefault="008F34DF" w:rsidP="00251590">
            <w:pPr>
              <w:pStyle w:val="Underline"/>
            </w:pPr>
            <w:proofErr w:type="spellStart"/>
            <w:r>
              <w:t>LoM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select='${varName17.NORMALLOM}'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NORMALLOM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  <w:p w14:paraId="7412D69C" w14:textId="77777777" w:rsidR="008F34DF" w:rsidRDefault="008F34DF" w:rsidP="00251590">
            <w:pPr>
              <w:pStyle w:val="Underline"/>
            </w:pPr>
          </w:p>
          <w:p w14:paraId="11C0101E" w14:textId="77777777" w:rsidR="008F34DF" w:rsidRDefault="008F34DF" w:rsidP="00251590">
            <w:pPr>
              <w:pStyle w:val="Underline"/>
            </w:pPr>
          </w:p>
          <w:p w14:paraId="28DEBD0A" w14:textId="103702AD" w:rsidR="008F34DF" w:rsidRPr="00946C7E" w:rsidRDefault="008F34DF" w:rsidP="002D74D9">
            <w:pPr>
              <w:pStyle w:val="Underline"/>
            </w:pPr>
            <w:proofErr w:type="spellStart"/>
            <w:r>
              <w:t>HiM</w:t>
            </w:r>
            <w:proofErr w:type="spellEnd"/>
            <w:r>
              <w:t xml:space="preserve">: </w:t>
            </w:r>
            <w:r>
              <w:fldChar w:fldCharType="begin"/>
            </w:r>
            <w:r>
              <w:instrText xml:space="preserve"> AUTOTEXTLIST \t "&lt;wr:out select='${varName17.NORMALHIM}'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NORMALHIM</w:t>
            </w:r>
            <w:r>
              <w:t>]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AUTOTEXTLIST \t "&lt;wr:out select='${varName17.UNITS}' datasource='HarvestODBC'/&gt;"</w:instrText>
            </w:r>
            <w:r>
              <w:fldChar w:fldCharType="separate"/>
            </w:r>
            <w:r>
              <w:t>[</w:t>
            </w:r>
            <w:r w:rsidRPr="00946C7E">
              <w:rPr>
                <w:color w:val="0000FF"/>
              </w:rPr>
              <w:t>UNITS</w:t>
            </w:r>
            <w:r>
              <w:t>]</w:t>
            </w:r>
            <w:r>
              <w:fldChar w:fldCharType="end"/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296E6E08" w14:textId="77777777" w:rsidR="008F34DF" w:rsidRDefault="008F34DF" w:rsidP="00946C7E"/>
          <w:p w14:paraId="0C7FF1D1" w14:textId="77777777" w:rsidR="008F34DF" w:rsidRDefault="008F34DF" w:rsidP="00946C7E"/>
          <w:p w14:paraId="236C884A" w14:textId="77777777" w:rsidR="008F34DF" w:rsidRDefault="008F34DF" w:rsidP="00946C7E"/>
          <w:p w14:paraId="15B53C8D" w14:textId="77777777" w:rsidR="008F34DF" w:rsidRPr="008F34DF" w:rsidRDefault="008F34DF" w:rsidP="00251590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Order Panel</w:t>
            </w:r>
          </w:p>
          <w:p w14:paraId="64E0B381" w14:textId="77777777" w:rsidR="008F34DF" w:rsidRDefault="008F34DF" w:rsidP="00251590">
            <w:pPr>
              <w:pStyle w:val="Underline"/>
            </w:pPr>
          </w:p>
          <w:p w14:paraId="1B53443E" w14:textId="77777777" w:rsidR="008F34DF" w:rsidRDefault="008F34DF" w:rsidP="00251590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select='${varName14.NAME}' datasource='HarvestODBC'/&gt;"</w:instrText>
            </w:r>
            <w:r>
              <w:fldChar w:fldCharType="separate"/>
            </w:r>
            <w:r>
              <w:t>[</w:t>
            </w:r>
            <w:r w:rsidRPr="00AD6B54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646DB2F9" w14:textId="77777777" w:rsidR="008F34DF" w:rsidRDefault="008F34DF" w:rsidP="00251590">
            <w:pPr>
              <w:pStyle w:val="Underline"/>
            </w:pPr>
          </w:p>
          <w:p w14:paraId="5F77D9FD" w14:textId="77777777" w:rsidR="008F34DF" w:rsidRDefault="008F34DF" w:rsidP="00251590">
            <w:pPr>
              <w:pStyle w:val="Underline"/>
            </w:pPr>
          </w:p>
          <w:p w14:paraId="13F2AF75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AUTOTEXTLIST \t "&lt;wr:out select='${varName14.RECORDKEY}' datasource='HarvestODBC'/&gt;"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t>[</w:t>
            </w:r>
            <w:r w:rsidRPr="007F4209">
              <w:rPr>
                <w:color w:val="0000FF"/>
              </w:rPr>
              <w:t>RECORDKEY</w:t>
            </w:r>
            <w:r>
              <w:rPr>
                <w:color w:val="0000FF"/>
              </w:rPr>
              <w:t>]</w:t>
            </w:r>
            <w:r>
              <w:rPr>
                <w:color w:val="0000FF"/>
              </w:rPr>
              <w:fldChar w:fldCharType="end"/>
            </w:r>
          </w:p>
          <w:p w14:paraId="6041C83C" w14:textId="77777777" w:rsidR="008F34DF" w:rsidRDefault="008F34DF" w:rsidP="00251590">
            <w:pPr>
              <w:pStyle w:val="Underline"/>
            </w:pPr>
          </w:p>
          <w:p w14:paraId="56AB907E" w14:textId="77777777" w:rsidR="008F34DF" w:rsidRDefault="008F34DF" w:rsidP="00251590">
            <w:pPr>
              <w:pStyle w:val="Underline"/>
            </w:pPr>
          </w:p>
          <w:p w14:paraId="040703F9" w14:textId="77777777" w:rsidR="008F34DF" w:rsidRPr="00946C7E" w:rsidRDefault="008F34DF" w:rsidP="002D74D9">
            <w:pPr>
              <w:pStyle w:val="Underline"/>
            </w:pPr>
          </w:p>
        </w:tc>
      </w:tr>
      <w:tr w:rsidR="008F34DF" w:rsidRPr="00A860BB" w14:paraId="7061F7D9" w14:textId="77777777" w:rsidTr="008F34DF">
        <w:trPr>
          <w:trHeight w:val="1107"/>
          <w:jc w:val="center"/>
        </w:trPr>
        <w:tc>
          <w:tcPr>
            <w:tcW w:w="5200" w:type="dxa"/>
            <w:tcBorders>
              <w:left w:val="single" w:sz="18" w:space="0" w:color="147ABD" w:themeColor="accent1"/>
            </w:tcBorders>
          </w:tcPr>
          <w:p w14:paraId="55372C41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0A98F68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43EF61CC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187A0DB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B32D1EA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Results Delivery</w:t>
            </w:r>
          </w:p>
          <w:p w14:paraId="47ABEE7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9E88A73" w14:textId="77777777" w:rsidR="008F34DF" w:rsidRDefault="008F34DF" w:rsidP="00946C7E">
            <w:pPr>
              <w:pStyle w:val="Underline"/>
            </w:pPr>
            <w:r>
              <w:t xml:space="preserve">Date: </w:t>
            </w:r>
            <w:r>
              <w:fldChar w:fldCharType="begin"/>
            </w:r>
            <w:r>
              <w:instrText xml:space="preserve"> AUTOTEXTLIST \t "&lt;wr:out select='${varName18.DELIVERYDATE}'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DELIVERYDATE</w:t>
            </w:r>
            <w:r>
              <w:t>]</w:t>
            </w:r>
            <w:r>
              <w:fldChar w:fldCharType="end"/>
            </w:r>
          </w:p>
          <w:p w14:paraId="5914263B" w14:textId="77777777" w:rsidR="008F34DF" w:rsidRDefault="008F34DF" w:rsidP="00946C7E">
            <w:pPr>
              <w:pStyle w:val="Underline"/>
            </w:pPr>
          </w:p>
          <w:p w14:paraId="750B9812" w14:textId="77777777" w:rsidR="008F34DF" w:rsidRDefault="008F34DF" w:rsidP="00946C7E">
            <w:pPr>
              <w:pStyle w:val="Underline"/>
            </w:pPr>
            <w:r>
              <w:t xml:space="preserve">Time: </w:t>
            </w:r>
            <w:r>
              <w:fldChar w:fldCharType="begin"/>
            </w:r>
            <w:r>
              <w:instrText xml:space="preserve"> AUTOTEXTLIST \t "&lt;wr:out select='${varName18.DELIVERYTIME}'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DELIVERYTIME</w:t>
            </w:r>
            <w:r>
              <w:t>]</w:t>
            </w:r>
            <w:r>
              <w:fldChar w:fldCharType="end"/>
            </w:r>
          </w:p>
          <w:p w14:paraId="58D5E74B" w14:textId="77777777" w:rsidR="008F34DF" w:rsidRDefault="008F34DF" w:rsidP="00946C7E">
            <w:pPr>
              <w:pStyle w:val="Underline"/>
            </w:pPr>
          </w:p>
          <w:p w14:paraId="211712B9" w14:textId="77777777" w:rsidR="008F34DF" w:rsidRDefault="008F34DF" w:rsidP="008F34DF">
            <w:pPr>
              <w:pStyle w:val="Underline"/>
            </w:pPr>
            <w:r>
              <w:t xml:space="preserve">Origin: </w:t>
            </w:r>
            <w:r>
              <w:fldChar w:fldCharType="begin"/>
            </w:r>
            <w:r>
              <w:instrText xml:space="preserve"> AUTOTEXTLIST \t "&lt;wr:out select='${varName18.ORIGIN}'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ORIGIN</w:t>
            </w:r>
            <w:r>
              <w:t>]</w:t>
            </w:r>
            <w:r>
              <w:fldChar w:fldCharType="end"/>
            </w:r>
          </w:p>
          <w:p w14:paraId="0D35FAF5" w14:textId="77777777" w:rsidR="008F34DF" w:rsidRDefault="008F34DF" w:rsidP="008F34DF">
            <w:pPr>
              <w:pStyle w:val="Underline"/>
            </w:pPr>
          </w:p>
          <w:p w14:paraId="6AE941DF" w14:textId="6A077393" w:rsidR="008F34DF" w:rsidRDefault="008F34DF" w:rsidP="008F34DF">
            <w:pPr>
              <w:pStyle w:val="Underline"/>
            </w:pPr>
            <w:r>
              <w:t xml:space="preserve">Destination: </w:t>
            </w:r>
            <w:r>
              <w:fldChar w:fldCharType="begin"/>
            </w:r>
            <w:r>
              <w:instrText xml:space="preserve"> AUTOTEXTLIST \t "&lt;wr:out select='${varName18.DESTINATION}' datasource='HarvestODBC'/&gt;"</w:instrText>
            </w:r>
            <w:r>
              <w:fldChar w:fldCharType="separate"/>
            </w:r>
            <w:r>
              <w:t>[</w:t>
            </w:r>
            <w:r w:rsidRPr="00251590">
              <w:rPr>
                <w:color w:val="0000FF"/>
              </w:rPr>
              <w:t>DESTINATION</w:t>
            </w:r>
            <w:r>
              <w:t>]</w:t>
            </w:r>
            <w:r>
              <w:fldChar w:fldCharType="end"/>
            </w:r>
          </w:p>
          <w:p w14:paraId="3AE9C6F6" w14:textId="3582AF2C" w:rsidR="00A048CF" w:rsidRDefault="00A048CF" w:rsidP="008F34DF">
            <w:pPr>
              <w:pStyle w:val="Underline"/>
            </w:pPr>
          </w:p>
          <w:p w14:paraId="718702B9" w14:textId="638067F2" w:rsidR="00A048CF" w:rsidRDefault="00A048CF" w:rsidP="008F34DF">
            <w:pPr>
              <w:pStyle w:val="Underline"/>
            </w:pPr>
          </w:p>
          <w:p w14:paraId="502088C1" w14:textId="0B2B25CA" w:rsidR="00A048CF" w:rsidRDefault="00A048CF" w:rsidP="008F34DF">
            <w:pPr>
              <w:pStyle w:val="Underline"/>
            </w:pPr>
          </w:p>
          <w:p w14:paraId="1155696A" w14:textId="14B9AF5F" w:rsidR="00A048CF" w:rsidRDefault="00A048CF" w:rsidP="008F34DF">
            <w:pPr>
              <w:pStyle w:val="Underline"/>
            </w:pPr>
          </w:p>
          <w:p w14:paraId="32899B44" w14:textId="64164BAE" w:rsidR="00A048CF" w:rsidRDefault="00A048CF" w:rsidP="008F34DF">
            <w:pPr>
              <w:pStyle w:val="Underline"/>
            </w:pPr>
          </w:p>
          <w:p w14:paraId="46623318" w14:textId="77777777" w:rsidR="00A048CF" w:rsidRDefault="00A048CF" w:rsidP="008F34DF">
            <w:pPr>
              <w:pStyle w:val="Underline"/>
            </w:pPr>
          </w:p>
          <w:p w14:paraId="3E760D36" w14:textId="332D07F7" w:rsidR="008F34DF" w:rsidRPr="00946C7E" w:rsidRDefault="00E90584" w:rsidP="00251590">
            <w:pPr>
              <w:pStyle w:val="Under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975DB4" wp14:editId="0FAA55F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195580</wp:posOffset>
                      </wp:positionV>
                      <wp:extent cx="6527800" cy="6350"/>
                      <wp:effectExtent l="0" t="1905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27800" cy="635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1399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15.4pt" to="509.3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" strokeweight="3pt">
                      <v:stroke miterlimit="4" joinstyle="miter"/>
                    </v:line>
                  </w:pict>
                </mc:Fallback>
              </mc:AlternateContent>
            </w:r>
          </w:p>
        </w:tc>
        <w:tc>
          <w:tcPr>
            <w:tcW w:w="5122" w:type="dxa"/>
            <w:tcBorders>
              <w:right w:val="single" w:sz="18" w:space="0" w:color="147ABD" w:themeColor="accent1"/>
            </w:tcBorders>
          </w:tcPr>
          <w:p w14:paraId="1191030C" w14:textId="77777777" w:rsidR="008F34DF" w:rsidRDefault="008F34DF" w:rsidP="00946C7E">
            <w:pPr>
              <w:pStyle w:val="Underline"/>
            </w:pPr>
          </w:p>
          <w:p w14:paraId="032EA0BB" w14:textId="77777777" w:rsidR="008F34DF" w:rsidRDefault="008F34DF" w:rsidP="00946C7E">
            <w:pPr>
              <w:pStyle w:val="Underline"/>
            </w:pPr>
          </w:p>
          <w:p w14:paraId="2ED8D058" w14:textId="77777777" w:rsidR="008F34DF" w:rsidRDefault="008F34DF" w:rsidP="00946C7E">
            <w:pPr>
              <w:pStyle w:val="Underline"/>
            </w:pPr>
          </w:p>
          <w:p w14:paraId="4EBD9277" w14:textId="77777777" w:rsidR="008F34DF" w:rsidRDefault="008F34DF" w:rsidP="00946C7E">
            <w:pPr>
              <w:pStyle w:val="Underline"/>
            </w:pPr>
          </w:p>
          <w:p w14:paraId="59A8CF8C" w14:textId="77777777" w:rsidR="008F34DF" w:rsidRDefault="008F34DF" w:rsidP="00946C7E">
            <w:pPr>
              <w:pStyle w:val="Underline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  <w:p w14:paraId="3C2F126A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74E23D34" w14:textId="77777777" w:rsidR="008F34DF" w:rsidRPr="00D83F78" w:rsidRDefault="008F34DF" w:rsidP="008F34DF">
            <w:pPr>
              <w:pStyle w:val="Underline"/>
            </w:pPr>
            <w:r>
              <w:t xml:space="preserve">Name: </w:t>
            </w:r>
            <w:r>
              <w:fldChar w:fldCharType="begin"/>
            </w:r>
            <w:r>
              <w:instrText xml:space="preserve"> AUTOTEXTLIST \t "&lt;wr:out select='${varName20.NAME}'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NAME</w:t>
            </w:r>
            <w:r>
              <w:t>]</w:t>
            </w:r>
            <w:r>
              <w:fldChar w:fldCharType="end"/>
            </w:r>
          </w:p>
          <w:p w14:paraId="2652E5C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55460717" w14:textId="77777777" w:rsidR="008F34DF" w:rsidRDefault="008F34DF" w:rsidP="008F34DF">
            <w:pPr>
              <w:pStyle w:val="Underline"/>
            </w:pPr>
            <w:r>
              <w:t xml:space="preserve">Key: </w:t>
            </w:r>
            <w:r>
              <w:fldChar w:fldCharType="begin"/>
            </w:r>
            <w:r>
              <w:instrText xml:space="preserve"> AUTOTEXTLIST \t "&lt;wr:out select='${varName20.RECORDKEY}' datasource='HarvestODBC'/&gt;"</w:instrText>
            </w:r>
            <w:r>
              <w:fldChar w:fldCharType="separate"/>
            </w:r>
            <w:r>
              <w:t>[</w:t>
            </w:r>
            <w:r w:rsidRPr="00D83F78">
              <w:rPr>
                <w:color w:val="0000FF"/>
              </w:rPr>
              <w:t>RECORDKEY</w:t>
            </w:r>
            <w:r>
              <w:t>]</w:t>
            </w:r>
            <w:r>
              <w:fldChar w:fldCharType="end"/>
            </w:r>
          </w:p>
          <w:p w14:paraId="7A8AEA99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E56E957" w14:textId="77777777" w:rsid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27428EE4" w14:textId="77777777" w:rsidR="008F34DF" w:rsidRPr="008F34DF" w:rsidRDefault="008F34DF" w:rsidP="00946C7E">
            <w:pPr>
              <w:pStyle w:val="Underline"/>
              <w:rPr>
                <w:b/>
                <w:bCs/>
              </w:rPr>
            </w:pPr>
          </w:p>
          <w:p w14:paraId="3F7083F7" w14:textId="404EF43D" w:rsidR="008F34DF" w:rsidRDefault="008F34DF" w:rsidP="00946C7E">
            <w:pPr>
              <w:pStyle w:val="Underline"/>
            </w:pPr>
          </w:p>
          <w:p w14:paraId="2FFC9DCE" w14:textId="093EB2EB" w:rsidR="00A048CF" w:rsidRDefault="00A048CF" w:rsidP="00946C7E">
            <w:pPr>
              <w:pStyle w:val="Underline"/>
            </w:pPr>
          </w:p>
          <w:p w14:paraId="456294FF" w14:textId="71FADA3E" w:rsidR="00A048CF" w:rsidRDefault="00A048CF" w:rsidP="00946C7E">
            <w:pPr>
              <w:pStyle w:val="Underline"/>
            </w:pPr>
          </w:p>
          <w:p w14:paraId="78E673C3" w14:textId="3BF3F7F3" w:rsidR="00A048CF" w:rsidRDefault="00A048CF" w:rsidP="00946C7E">
            <w:pPr>
              <w:pStyle w:val="Underline"/>
            </w:pPr>
          </w:p>
          <w:p w14:paraId="197C05B6" w14:textId="77777777" w:rsidR="00A048CF" w:rsidRDefault="00A048CF" w:rsidP="00946C7E">
            <w:pPr>
              <w:pStyle w:val="Underline"/>
            </w:pPr>
          </w:p>
          <w:p w14:paraId="7EAAB1C6" w14:textId="7572EA25" w:rsidR="00A048CF" w:rsidRDefault="00A048CF" w:rsidP="00946C7E">
            <w:pPr>
              <w:pStyle w:val="Underline"/>
            </w:pPr>
          </w:p>
          <w:p w14:paraId="548D78F6" w14:textId="77777777" w:rsidR="00A048CF" w:rsidRDefault="00A048CF" w:rsidP="00946C7E">
            <w:pPr>
              <w:pStyle w:val="Underline"/>
            </w:pPr>
          </w:p>
          <w:p w14:paraId="51E59A6C" w14:textId="0E7D251F" w:rsidR="008F34DF" w:rsidRPr="00946C7E" w:rsidRDefault="008F34DF" w:rsidP="00251590">
            <w:pPr>
              <w:pStyle w:val="Underline"/>
            </w:pPr>
          </w:p>
        </w:tc>
      </w:tr>
    </w:tbl>
    <w:p w14:paraId="63374D81" w14:textId="7E4F52FF" w:rsidR="008F34DF" w:rsidRDefault="008F34DF" w:rsidP="00AD6B54"/>
    <w:sectPr w:rsidR="008F34DF" w:rsidSect="00825295">
      <w:pgSz w:w="12240" w:h="15840"/>
      <w:pgMar w:top="936" w:right="936" w:bottom="936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03E7B" w14:textId="77777777" w:rsidR="00E31910" w:rsidRDefault="00E31910" w:rsidP="00DC5D31">
      <w:r>
        <w:separator/>
      </w:r>
    </w:p>
  </w:endnote>
  <w:endnote w:type="continuationSeparator" w:id="0">
    <w:p w14:paraId="2999BB27" w14:textId="77777777" w:rsidR="00E31910" w:rsidRDefault="00E31910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9A062" w14:textId="77777777" w:rsidR="00E31910" w:rsidRDefault="00E31910" w:rsidP="00DC5D31">
      <w:r>
        <w:separator/>
      </w:r>
    </w:p>
  </w:footnote>
  <w:footnote w:type="continuationSeparator" w:id="0">
    <w:p w14:paraId="750A714D" w14:textId="77777777" w:rsidR="00E31910" w:rsidRDefault="00E31910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2.1.0:680&gt;eJyVUsFSwjAQ/ZWYe1qKiM5AQBBn9ALOgDNe02YrGdsEN2mBv3dbGEE8OF4y2+Tte2/fdjjelQWrAb1xVvIk6nAGNnPa2HfJq5CLOz4eDVNQeEJ1O1E3aqG1QmGrMgWk2x5nCDmCXwsPmbPaSy4SPhpu0OWmAP9dMatKkPxJYQ0+LGbTB0LVYLVDlldFIcJ+Q+8T7WYqqKWrMINnmzvOiKA2GlBkhfLEv9z7AGXUwKKFTrMzxEGjJWdBpQUIt7UHo8kJJnlPszq5YY66mUZDU7J+T6QmNOMoLUoIShO/5CusgDMP5Bp/uO/3WnhFT0dVzNYKNcmQy61DLfn0PvUdO9tdNQxZhSbsRXAfQHnO4wlnSjtBoVnIAoUsfMB2BTNv5aXS4NVoeZQYvGy1POOOR8P4mPKpouQppU2hAghaGX3SeVwCVXMqrptpPyuDQF5DO+hhCavHt1VL+6vl9v8tyd8y8YXTuPn3Rl/Hb+Vm"/>
    <w:docVar w:name="WR_METADATA_KEY" w:val="7386e47e-5870-4866-a3f4-888b196df0e3"/>
  </w:docVars>
  <w:rsids>
    <w:rsidRoot w:val="00D72F79"/>
    <w:rsid w:val="000320E2"/>
    <w:rsid w:val="00032177"/>
    <w:rsid w:val="000550F5"/>
    <w:rsid w:val="000B3E71"/>
    <w:rsid w:val="000B4073"/>
    <w:rsid w:val="000C7C3D"/>
    <w:rsid w:val="000D0740"/>
    <w:rsid w:val="000F23C5"/>
    <w:rsid w:val="000F44BA"/>
    <w:rsid w:val="000F6FF8"/>
    <w:rsid w:val="00115B37"/>
    <w:rsid w:val="00162C11"/>
    <w:rsid w:val="00175798"/>
    <w:rsid w:val="001C6855"/>
    <w:rsid w:val="001E3B6D"/>
    <w:rsid w:val="0020210D"/>
    <w:rsid w:val="00204FAB"/>
    <w:rsid w:val="0023336F"/>
    <w:rsid w:val="0023675D"/>
    <w:rsid w:val="00245AA2"/>
    <w:rsid w:val="00251590"/>
    <w:rsid w:val="00256AA0"/>
    <w:rsid w:val="002D03A2"/>
    <w:rsid w:val="002D74D9"/>
    <w:rsid w:val="00316CF9"/>
    <w:rsid w:val="003317F9"/>
    <w:rsid w:val="00333781"/>
    <w:rsid w:val="00354439"/>
    <w:rsid w:val="003827DC"/>
    <w:rsid w:val="003B7552"/>
    <w:rsid w:val="003C602C"/>
    <w:rsid w:val="003C6F53"/>
    <w:rsid w:val="00415899"/>
    <w:rsid w:val="00425288"/>
    <w:rsid w:val="004344E0"/>
    <w:rsid w:val="00443F6E"/>
    <w:rsid w:val="004839FF"/>
    <w:rsid w:val="00483ED9"/>
    <w:rsid w:val="004A312A"/>
    <w:rsid w:val="004B123B"/>
    <w:rsid w:val="004D1E19"/>
    <w:rsid w:val="004E6073"/>
    <w:rsid w:val="004E7FF8"/>
    <w:rsid w:val="004F6C14"/>
    <w:rsid w:val="00505D78"/>
    <w:rsid w:val="005120B5"/>
    <w:rsid w:val="00515C2B"/>
    <w:rsid w:val="00521C6B"/>
    <w:rsid w:val="005220B1"/>
    <w:rsid w:val="00527480"/>
    <w:rsid w:val="00533BF3"/>
    <w:rsid w:val="00551E08"/>
    <w:rsid w:val="005618A8"/>
    <w:rsid w:val="005640E4"/>
    <w:rsid w:val="00574899"/>
    <w:rsid w:val="005755E1"/>
    <w:rsid w:val="005D7659"/>
    <w:rsid w:val="005E03EC"/>
    <w:rsid w:val="005E5B96"/>
    <w:rsid w:val="00606EF2"/>
    <w:rsid w:val="00671C4C"/>
    <w:rsid w:val="006966A4"/>
    <w:rsid w:val="006B4992"/>
    <w:rsid w:val="006D077E"/>
    <w:rsid w:val="006E3C43"/>
    <w:rsid w:val="006F220A"/>
    <w:rsid w:val="006F681D"/>
    <w:rsid w:val="00713D96"/>
    <w:rsid w:val="00716614"/>
    <w:rsid w:val="00721E9B"/>
    <w:rsid w:val="00723FF6"/>
    <w:rsid w:val="00734D3D"/>
    <w:rsid w:val="00740BE9"/>
    <w:rsid w:val="00761D56"/>
    <w:rsid w:val="00774456"/>
    <w:rsid w:val="00777826"/>
    <w:rsid w:val="00787C56"/>
    <w:rsid w:val="0079681F"/>
    <w:rsid w:val="007A2787"/>
    <w:rsid w:val="007B7484"/>
    <w:rsid w:val="007E06D3"/>
    <w:rsid w:val="007F0A0B"/>
    <w:rsid w:val="007F4209"/>
    <w:rsid w:val="00803B6B"/>
    <w:rsid w:val="008121DA"/>
    <w:rsid w:val="008245A5"/>
    <w:rsid w:val="00825295"/>
    <w:rsid w:val="008346EB"/>
    <w:rsid w:val="008351AF"/>
    <w:rsid w:val="00835AFF"/>
    <w:rsid w:val="008424EB"/>
    <w:rsid w:val="008E4B7A"/>
    <w:rsid w:val="008F34DF"/>
    <w:rsid w:val="008F7C87"/>
    <w:rsid w:val="00925CF7"/>
    <w:rsid w:val="00933BAD"/>
    <w:rsid w:val="00943386"/>
    <w:rsid w:val="00946C7E"/>
    <w:rsid w:val="00947D97"/>
    <w:rsid w:val="009551DC"/>
    <w:rsid w:val="00972235"/>
    <w:rsid w:val="009A12CB"/>
    <w:rsid w:val="009B61C4"/>
    <w:rsid w:val="009D044D"/>
    <w:rsid w:val="009F3A7F"/>
    <w:rsid w:val="00A025D4"/>
    <w:rsid w:val="00A048CF"/>
    <w:rsid w:val="00A05B52"/>
    <w:rsid w:val="00A11EE1"/>
    <w:rsid w:val="00A46882"/>
    <w:rsid w:val="00A55C79"/>
    <w:rsid w:val="00A64A0F"/>
    <w:rsid w:val="00A860BB"/>
    <w:rsid w:val="00A91469"/>
    <w:rsid w:val="00AA5C9C"/>
    <w:rsid w:val="00AD5B55"/>
    <w:rsid w:val="00AD6B54"/>
    <w:rsid w:val="00AE7331"/>
    <w:rsid w:val="00B14394"/>
    <w:rsid w:val="00B15375"/>
    <w:rsid w:val="00B17BC2"/>
    <w:rsid w:val="00B26E49"/>
    <w:rsid w:val="00B32D6E"/>
    <w:rsid w:val="00B479EB"/>
    <w:rsid w:val="00B51027"/>
    <w:rsid w:val="00B52F3C"/>
    <w:rsid w:val="00BA681C"/>
    <w:rsid w:val="00BB33CE"/>
    <w:rsid w:val="00BC1B8A"/>
    <w:rsid w:val="00BC6C12"/>
    <w:rsid w:val="00BE34D9"/>
    <w:rsid w:val="00C03737"/>
    <w:rsid w:val="00C10F43"/>
    <w:rsid w:val="00C3281B"/>
    <w:rsid w:val="00C40B37"/>
    <w:rsid w:val="00C45381"/>
    <w:rsid w:val="00C644E7"/>
    <w:rsid w:val="00C6523B"/>
    <w:rsid w:val="00C872B9"/>
    <w:rsid w:val="00CB6656"/>
    <w:rsid w:val="00CB6E55"/>
    <w:rsid w:val="00CC0A67"/>
    <w:rsid w:val="00CD617B"/>
    <w:rsid w:val="00CE50CF"/>
    <w:rsid w:val="00CF24A6"/>
    <w:rsid w:val="00CF78DB"/>
    <w:rsid w:val="00D3052C"/>
    <w:rsid w:val="00D40ABB"/>
    <w:rsid w:val="00D45421"/>
    <w:rsid w:val="00D46B2C"/>
    <w:rsid w:val="00D65CFB"/>
    <w:rsid w:val="00D72F79"/>
    <w:rsid w:val="00D83F78"/>
    <w:rsid w:val="00DC5D31"/>
    <w:rsid w:val="00DD4A5A"/>
    <w:rsid w:val="00E26583"/>
    <w:rsid w:val="00E31910"/>
    <w:rsid w:val="00E368C0"/>
    <w:rsid w:val="00E436E9"/>
    <w:rsid w:val="00E5035D"/>
    <w:rsid w:val="00E56AF9"/>
    <w:rsid w:val="00E615E1"/>
    <w:rsid w:val="00E61CBD"/>
    <w:rsid w:val="00E90584"/>
    <w:rsid w:val="00E97C00"/>
    <w:rsid w:val="00EA784E"/>
    <w:rsid w:val="00EB50F0"/>
    <w:rsid w:val="00ED5FDF"/>
    <w:rsid w:val="00F02DCE"/>
    <w:rsid w:val="00F432EC"/>
    <w:rsid w:val="00F50B25"/>
    <w:rsid w:val="00F74868"/>
    <w:rsid w:val="00F7528E"/>
    <w:rsid w:val="00FA44EA"/>
    <w:rsid w:val="00FA5F8D"/>
    <w:rsid w:val="00FB5736"/>
    <w:rsid w:val="00FE263D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F3664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33BAD"/>
  </w:style>
  <w:style w:type="paragraph" w:styleId="Heading1">
    <w:name w:val="heading 1"/>
    <w:basedOn w:val="Title"/>
    <w:next w:val="Normal"/>
    <w:link w:val="Heading1Char"/>
    <w:uiPriority w:val="2"/>
    <w:qFormat/>
    <w:rsid w:val="00A860BB"/>
    <w:pPr>
      <w:outlineLvl w:val="0"/>
    </w:pPr>
    <w:rPr>
      <w:rFonts w:asciiTheme="minorHAnsi" w:eastAsia="Franklin Gothic Demi" w:hAnsiTheme="minorHAnsi"/>
      <w:b/>
      <w:caps/>
      <w:color w:val="auto"/>
      <w:sz w:val="20"/>
    </w:rPr>
  </w:style>
  <w:style w:type="paragraph" w:styleId="Heading2">
    <w:name w:val="heading 2"/>
    <w:basedOn w:val="Normal"/>
    <w:next w:val="Normal"/>
    <w:link w:val="Heading2Char"/>
    <w:uiPriority w:val="2"/>
    <w:qFormat/>
    <w:rsid w:val="00A860BB"/>
    <w:pPr>
      <w:outlineLvl w:val="1"/>
    </w:pPr>
    <w:rPr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unhideWhenUsed/>
    <w:rsid w:val="00A860BB"/>
    <w:pPr>
      <w:contextualSpacing/>
      <w:jc w:val="center"/>
    </w:pPr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25295"/>
    <w:rPr>
      <w:rFonts w:asciiTheme="majorHAnsi" w:eastAsiaTheme="majorEastAsia" w:hAnsiTheme="majorHAnsi" w:cstheme="majorBidi"/>
      <w:color w:val="147ABD" w:themeColor="accent1"/>
      <w:kern w:val="28"/>
      <w:sz w:val="40"/>
      <w:szCs w:val="56"/>
    </w:rPr>
  </w:style>
  <w:style w:type="character" w:styleId="Strong">
    <w:name w:val="Strong"/>
    <w:basedOn w:val="DefaultParagraphFont"/>
    <w:uiPriority w:val="22"/>
    <w:unhideWhenUsed/>
    <w:qFormat/>
    <w:rsid w:val="00F7528E"/>
    <w:rPr>
      <w:rFonts w:asciiTheme="minorHAnsi" w:hAnsiTheme="minorHAnsi"/>
      <w:b/>
      <w:bCs/>
      <w:color w:val="000000" w:themeColor="text1"/>
    </w:rPr>
  </w:style>
  <w:style w:type="paragraph" w:styleId="NoSpacing">
    <w:name w:val="No Spacing"/>
    <w:uiPriority w:val="1"/>
    <w:semiHidden/>
    <w:qFormat/>
    <w:rsid w:val="00DC5D31"/>
    <w:rPr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295"/>
  </w:style>
  <w:style w:type="paragraph" w:styleId="Footer">
    <w:name w:val="footer"/>
    <w:basedOn w:val="Normal"/>
    <w:link w:val="FooterChar"/>
    <w:uiPriority w:val="99"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295"/>
  </w:style>
  <w:style w:type="character" w:customStyle="1" w:styleId="Light">
    <w:name w:val="Light"/>
    <w:basedOn w:val="DefaultParagraphFont"/>
    <w:uiPriority w:val="23"/>
    <w:qFormat/>
    <w:rsid w:val="00CF24A6"/>
    <w:rPr>
      <w:color w:val="353535" w:themeColor="text2"/>
      <w:sz w:val="18"/>
    </w:rPr>
  </w:style>
  <w:style w:type="paragraph" w:customStyle="1" w:styleId="Underline">
    <w:name w:val="Underline"/>
    <w:basedOn w:val="Normal"/>
    <w:uiPriority w:val="3"/>
    <w:qFormat/>
    <w:rsid w:val="00C644E7"/>
    <w:pPr>
      <w:pBdr>
        <w:bottom w:val="single" w:sz="8" w:space="2" w:color="E8E8E8" w:themeColor="background2"/>
      </w:pBdr>
    </w:pPr>
  </w:style>
  <w:style w:type="character" w:styleId="PlaceholderText">
    <w:name w:val="Placeholder Text"/>
    <w:basedOn w:val="DefaultParagraphFont"/>
    <w:uiPriority w:val="99"/>
    <w:semiHidden/>
    <w:rsid w:val="007A278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2"/>
    <w:rsid w:val="00825295"/>
    <w:rPr>
      <w:rFonts w:eastAsia="Franklin Gothic Demi" w:cstheme="majorBidi"/>
      <w:b/>
      <w:caps/>
      <w:kern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2"/>
    <w:rsid w:val="00825295"/>
    <w:rPr>
      <w:b/>
      <w:caps/>
    </w:rPr>
  </w:style>
  <w:style w:type="paragraph" w:customStyle="1" w:styleId="Normal-Centered">
    <w:name w:val="Normal - Centered"/>
    <w:basedOn w:val="Normal"/>
    <w:qFormat/>
    <w:rsid w:val="00C644E7"/>
    <w:pPr>
      <w:spacing w:after="120"/>
      <w:jc w:val="center"/>
    </w:pPr>
    <w:rPr>
      <w:sz w:val="18"/>
    </w:rPr>
  </w:style>
  <w:style w:type="paragraph" w:customStyle="1" w:styleId="Normal-Light">
    <w:name w:val="Normal - Light"/>
    <w:basedOn w:val="Normal"/>
    <w:qFormat/>
    <w:rsid w:val="005120B5"/>
    <w:pPr>
      <w:jc w:val="center"/>
    </w:pPr>
    <w:rPr>
      <w:i/>
      <w:caps/>
      <w:color w:val="353535" w:themeColor="text2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Field%20trip%20form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38E1C7-A81B-4953-94DB-2E06811124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F2CC43-B50F-4527-951B-0082453449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757D0-6B26-4FC1-9030-3D40020136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FCA5643-A0D9-4ADE-9B98-7A22DF0D4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Field trip form</Template>
  <TotalTime>0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2021-01-05T14:25:00Z</dcterms:created>
  <dcterms:modified xsi:type="dcterms:W3CDTF">2021-01-06T05:25:00Z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